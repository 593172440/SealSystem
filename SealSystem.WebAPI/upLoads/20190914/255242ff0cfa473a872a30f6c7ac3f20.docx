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1E" w:rsidRPr="0044311F" w:rsidRDefault="005F251E" w:rsidP="0044311F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河北省社会保障卡申领登记表</w:t>
      </w:r>
      <w:r>
        <w:rPr>
          <w:szCs w:val="21"/>
        </w:rPr>
        <w:t xml:space="preserve"> </w:t>
      </w:r>
    </w:p>
    <w:tbl>
      <w:tblPr>
        <w:tblW w:w="1020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2628"/>
        <w:gridCol w:w="977"/>
        <w:gridCol w:w="1263"/>
        <w:gridCol w:w="296"/>
        <w:gridCol w:w="189"/>
        <w:gridCol w:w="107"/>
        <w:gridCol w:w="155"/>
        <w:gridCol w:w="141"/>
        <w:gridCol w:w="82"/>
        <w:gridCol w:w="181"/>
        <w:gridCol w:w="33"/>
        <w:gridCol w:w="271"/>
        <w:gridCol w:w="25"/>
        <w:gridCol w:w="50"/>
        <w:gridCol w:w="246"/>
        <w:gridCol w:w="134"/>
        <w:gridCol w:w="30"/>
        <w:gridCol w:w="132"/>
        <w:gridCol w:w="218"/>
        <w:gridCol w:w="78"/>
        <w:gridCol w:w="25"/>
        <w:gridCol w:w="32"/>
        <w:gridCol w:w="245"/>
        <w:gridCol w:w="240"/>
        <w:gridCol w:w="56"/>
        <w:gridCol w:w="84"/>
        <w:gridCol w:w="212"/>
        <w:gridCol w:w="133"/>
        <w:gridCol w:w="35"/>
        <w:gridCol w:w="128"/>
        <w:gridCol w:w="252"/>
        <w:gridCol w:w="44"/>
        <w:gridCol w:w="26"/>
        <w:gridCol w:w="270"/>
        <w:gridCol w:w="40"/>
        <w:gridCol w:w="175"/>
        <w:gridCol w:w="81"/>
        <w:gridCol w:w="124"/>
        <w:gridCol w:w="172"/>
        <w:gridCol w:w="108"/>
        <w:gridCol w:w="100"/>
        <w:gridCol w:w="88"/>
        <w:gridCol w:w="297"/>
      </w:tblGrid>
      <w:tr w:rsidR="005F251E" w:rsidRPr="00E3167C" w:rsidTr="00CF05F2">
        <w:trPr>
          <w:trHeight w:val="476"/>
          <w:jc w:val="center"/>
        </w:trPr>
        <w:tc>
          <w:tcPr>
            <w:tcW w:w="4868" w:type="dxa"/>
            <w:gridSpan w:val="3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 w:rsidRPr="00E3167C">
              <w:rPr>
                <w:rFonts w:hint="eastAsia"/>
                <w:szCs w:val="21"/>
              </w:rPr>
              <w:t>编号：（不用填写）</w:t>
            </w:r>
          </w:p>
        </w:tc>
        <w:tc>
          <w:tcPr>
            <w:tcW w:w="5335" w:type="dxa"/>
            <w:gridSpan w:val="40"/>
            <w:vAlign w:val="center"/>
          </w:tcPr>
          <w:p w:rsidR="005F251E" w:rsidRPr="00E3167C" w:rsidRDefault="005F251E" w:rsidP="008604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</w:t>
            </w:r>
            <w:r w:rsidRPr="00E3167C">
              <w:rPr>
                <w:rFonts w:hint="eastAsia"/>
                <w:szCs w:val="21"/>
              </w:rPr>
              <w:t>名称：</w:t>
            </w:r>
            <w:r w:rsidRPr="00E3167C">
              <w:rPr>
                <w:szCs w:val="21"/>
              </w:rPr>
              <w:t xml:space="preserve"> </w:t>
            </w: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 w:val="restart"/>
          </w:tcPr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Default="005F251E" w:rsidP="00BE739C">
            <w:pPr>
              <w:widowControl/>
              <w:adjustRightInd w:val="0"/>
              <w:snapToGrid w:val="0"/>
              <w:jc w:val="center"/>
              <w:rPr>
                <w:rFonts w:ascii="楷体_GB2312" w:eastAsia="楷体_GB2312"/>
                <w:snapToGrid w:val="0"/>
                <w:kern w:val="0"/>
                <w:sz w:val="24"/>
              </w:rPr>
            </w:pPr>
            <w:r>
              <w:rPr>
                <w:rFonts w:ascii="楷体_GB2312" w:eastAsia="楷体_GB2312" w:hint="eastAsia"/>
                <w:snapToGrid w:val="0"/>
                <w:kern w:val="0"/>
                <w:sz w:val="24"/>
              </w:rPr>
              <w:t>六周岁以上需要粘贴照片。</w:t>
            </w:r>
          </w:p>
          <w:p w:rsidR="005F251E" w:rsidRDefault="005F251E" w:rsidP="00BE739C">
            <w:pPr>
              <w:widowControl/>
              <w:adjustRightInd w:val="0"/>
              <w:snapToGrid w:val="0"/>
              <w:jc w:val="center"/>
              <w:rPr>
                <w:rFonts w:ascii="楷体_GB2312" w:eastAsia="楷体_GB2312"/>
                <w:snapToGrid w:val="0"/>
                <w:kern w:val="0"/>
                <w:sz w:val="24"/>
              </w:rPr>
            </w:pPr>
            <w:r>
              <w:rPr>
                <w:rFonts w:ascii="楷体_GB2312" w:eastAsia="楷体_GB2312" w:hint="eastAsia"/>
                <w:snapToGrid w:val="0"/>
                <w:kern w:val="0"/>
                <w:sz w:val="24"/>
              </w:rPr>
              <w:t>六周岁以下不需要粘贴。</w:t>
            </w:r>
          </w:p>
          <w:p w:rsidR="005F251E" w:rsidRPr="00710BF8" w:rsidRDefault="005F251E" w:rsidP="00710BF8">
            <w:pPr>
              <w:jc w:val="center"/>
              <w:rPr>
                <w:rFonts w:ascii="楷体_GB2312" w:eastAsia="楷体_GB2312"/>
                <w:snapToGrid w:val="0"/>
                <w:kern w:val="0"/>
                <w:sz w:val="24"/>
              </w:rPr>
            </w:pPr>
          </w:p>
        </w:tc>
        <w:tc>
          <w:tcPr>
            <w:tcW w:w="2240" w:type="dxa"/>
            <w:gridSpan w:val="2"/>
            <w:tcBorders>
              <w:tl2br w:val="single" w:sz="12" w:space="0" w:color="auto"/>
            </w:tcBorders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393" w:type="dxa"/>
            <w:gridSpan w:val="18"/>
          </w:tcPr>
          <w:p w:rsidR="005F251E" w:rsidRPr="00E3167C" w:rsidRDefault="005F251E" w:rsidP="00C75780">
            <w:pPr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个人资料</w:t>
            </w:r>
          </w:p>
        </w:tc>
        <w:tc>
          <w:tcPr>
            <w:tcW w:w="2942" w:type="dxa"/>
            <w:gridSpan w:val="22"/>
          </w:tcPr>
          <w:p w:rsidR="005F251E" w:rsidRPr="00E3167C" w:rsidRDefault="005F251E" w:rsidP="00C75780">
            <w:pPr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资料更正、确认栏（√）</w:t>
            </w:r>
          </w:p>
        </w:tc>
      </w:tr>
      <w:tr w:rsidR="005F251E" w:rsidRPr="00E3167C" w:rsidTr="002406B1">
        <w:trPr>
          <w:trHeight w:val="453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296" w:type="dxa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3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3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302" w:type="dxa"/>
            <w:gridSpan w:val="3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3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3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2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6" w:type="dxa"/>
            <w:gridSpan w:val="3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97" w:type="dxa"/>
            <w:vAlign w:val="center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社保编码</w:t>
            </w:r>
          </w:p>
        </w:tc>
        <w:tc>
          <w:tcPr>
            <w:tcW w:w="2393" w:type="dxa"/>
            <w:gridSpan w:val="18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2" w:type="dxa"/>
            <w:gridSpan w:val="2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姓名</w:t>
            </w:r>
          </w:p>
        </w:tc>
        <w:tc>
          <w:tcPr>
            <w:tcW w:w="2393" w:type="dxa"/>
            <w:gridSpan w:val="18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2" w:type="dxa"/>
            <w:gridSpan w:val="2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性别</w:t>
            </w:r>
          </w:p>
        </w:tc>
        <w:tc>
          <w:tcPr>
            <w:tcW w:w="2393" w:type="dxa"/>
            <w:gridSpan w:val="18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2" w:type="dxa"/>
            <w:gridSpan w:val="2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民族</w:t>
            </w:r>
          </w:p>
        </w:tc>
        <w:tc>
          <w:tcPr>
            <w:tcW w:w="2393" w:type="dxa"/>
            <w:gridSpan w:val="18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2" w:type="dxa"/>
            <w:gridSpan w:val="2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 w:val="restart"/>
          </w:tcPr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8E6499">
            <w:pPr>
              <w:jc w:val="center"/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出生日期</w:t>
            </w:r>
          </w:p>
        </w:tc>
        <w:tc>
          <w:tcPr>
            <w:tcW w:w="2393" w:type="dxa"/>
            <w:gridSpan w:val="18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2" w:type="dxa"/>
            <w:gridSpan w:val="2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固定电话</w:t>
            </w:r>
          </w:p>
        </w:tc>
        <w:tc>
          <w:tcPr>
            <w:tcW w:w="2393" w:type="dxa"/>
            <w:gridSpan w:val="18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2942" w:type="dxa"/>
            <w:gridSpan w:val="2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8171F7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联系电话</w:t>
            </w:r>
          </w:p>
        </w:tc>
        <w:tc>
          <w:tcPr>
            <w:tcW w:w="485" w:type="dxa"/>
            <w:gridSpan w:val="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4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3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5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5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2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4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5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3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4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85" w:type="dxa"/>
            <w:gridSpan w:val="3"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2240" w:type="dxa"/>
            <w:gridSpan w:val="2"/>
            <w:vAlign w:val="center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通讯地址</w:t>
            </w:r>
          </w:p>
        </w:tc>
        <w:tc>
          <w:tcPr>
            <w:tcW w:w="5335" w:type="dxa"/>
            <w:gridSpan w:val="40"/>
          </w:tcPr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 w:val="restart"/>
          </w:tcPr>
          <w:p w:rsidR="005F251E" w:rsidRPr="00E3167C" w:rsidRDefault="005F251E" w:rsidP="00145961">
            <w:pPr>
              <w:spacing w:line="600" w:lineRule="auto"/>
              <w:ind w:firstLineChars="50" w:firstLine="105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监护人信息</w:t>
            </w:r>
          </w:p>
        </w:tc>
        <w:tc>
          <w:tcPr>
            <w:tcW w:w="977" w:type="dxa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姓名</w:t>
            </w:r>
          </w:p>
        </w:tc>
        <w:tc>
          <w:tcPr>
            <w:tcW w:w="1263" w:type="dxa"/>
          </w:tcPr>
          <w:p w:rsidR="005F251E" w:rsidRPr="00580C1D" w:rsidRDefault="005F251E" w:rsidP="00860495">
            <w:pPr>
              <w:spacing w:line="360" w:lineRule="auto"/>
              <w:rPr>
                <w:szCs w:val="21"/>
              </w:rPr>
            </w:pPr>
          </w:p>
        </w:tc>
        <w:tc>
          <w:tcPr>
            <w:tcW w:w="1151" w:type="dxa"/>
            <w:gridSpan w:val="7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联系电话</w:t>
            </w:r>
          </w:p>
        </w:tc>
        <w:tc>
          <w:tcPr>
            <w:tcW w:w="379" w:type="dxa"/>
            <w:gridSpan w:val="4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2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3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4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3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3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2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4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3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0" w:type="dxa"/>
            <w:gridSpan w:val="3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85" w:type="dxa"/>
            <w:gridSpan w:val="2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F251E" w:rsidRPr="00E3167C" w:rsidTr="002406B1">
        <w:trPr>
          <w:trHeight w:val="266"/>
          <w:jc w:val="center"/>
        </w:trPr>
        <w:tc>
          <w:tcPr>
            <w:tcW w:w="2628" w:type="dxa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977" w:type="dxa"/>
          </w:tcPr>
          <w:p w:rsidR="005F251E" w:rsidRPr="00E3167C" w:rsidRDefault="005F251E" w:rsidP="00C75780">
            <w:pPr>
              <w:spacing w:line="360" w:lineRule="auto"/>
              <w:jc w:val="center"/>
              <w:rPr>
                <w:b/>
                <w:szCs w:val="21"/>
              </w:rPr>
            </w:pPr>
            <w:r w:rsidRPr="00E3167C">
              <w:rPr>
                <w:rFonts w:hint="eastAsia"/>
                <w:szCs w:val="21"/>
              </w:rPr>
              <w:t>性别</w:t>
            </w:r>
          </w:p>
        </w:tc>
        <w:tc>
          <w:tcPr>
            <w:tcW w:w="1263" w:type="dxa"/>
          </w:tcPr>
          <w:p w:rsidR="005F251E" w:rsidRPr="00580C1D" w:rsidRDefault="005F251E" w:rsidP="00860495">
            <w:pPr>
              <w:spacing w:line="360" w:lineRule="auto"/>
              <w:rPr>
                <w:szCs w:val="21"/>
              </w:rPr>
            </w:pPr>
          </w:p>
        </w:tc>
        <w:tc>
          <w:tcPr>
            <w:tcW w:w="1151" w:type="dxa"/>
            <w:gridSpan w:val="7"/>
            <w:vAlign w:val="center"/>
          </w:tcPr>
          <w:p w:rsidR="005F251E" w:rsidRPr="00E3167C" w:rsidRDefault="005F251E" w:rsidP="00C75780">
            <w:pPr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身份号码</w:t>
            </w:r>
          </w:p>
        </w:tc>
        <w:tc>
          <w:tcPr>
            <w:tcW w:w="4184" w:type="dxa"/>
            <w:gridSpan w:val="33"/>
          </w:tcPr>
          <w:p w:rsidR="005F251E" w:rsidRPr="00E3167C" w:rsidRDefault="005F251E" w:rsidP="00580C1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5F251E" w:rsidRPr="00E3167C" w:rsidTr="00860495">
        <w:trPr>
          <w:trHeight w:val="919"/>
          <w:jc w:val="center"/>
        </w:trPr>
        <w:tc>
          <w:tcPr>
            <w:tcW w:w="10203" w:type="dxa"/>
            <w:gridSpan w:val="43"/>
          </w:tcPr>
          <w:p w:rsidR="005F251E" w:rsidRPr="00E3167C" w:rsidRDefault="005F251E" w:rsidP="00C75780">
            <w:pPr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声明：请认真核对、更正、补充以上个人信息，并同意用于办理相关银行卡业务。</w:t>
            </w:r>
          </w:p>
          <w:p w:rsidR="005F251E" w:rsidRPr="00E3167C" w:rsidRDefault="005F251E" w:rsidP="00860495">
            <w:pPr>
              <w:spacing w:line="480" w:lineRule="auto"/>
              <w:jc w:val="left"/>
              <w:rPr>
                <w:szCs w:val="21"/>
              </w:rPr>
            </w:pPr>
            <w:r w:rsidRPr="00E3167C">
              <w:rPr>
                <w:rFonts w:hint="eastAsia"/>
                <w:b/>
                <w:szCs w:val="21"/>
              </w:rPr>
              <w:t>申领人签字</w:t>
            </w:r>
            <w:r w:rsidRPr="00E3167C"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 xml:space="preserve">                            </w:t>
            </w:r>
            <w:r w:rsidRPr="00E3167C">
              <w:rPr>
                <w:szCs w:val="21"/>
              </w:rPr>
              <w:t xml:space="preserve">     </w:t>
            </w:r>
            <w:r>
              <w:rPr>
                <w:szCs w:val="21"/>
              </w:rPr>
              <w:t xml:space="preserve">                    </w:t>
            </w:r>
            <w:r w:rsidRPr="00E3167C">
              <w:rPr>
                <w:szCs w:val="21"/>
              </w:rPr>
              <w:t xml:space="preserve">           </w:t>
            </w:r>
            <w:r w:rsidRPr="00E3167C">
              <w:rPr>
                <w:rFonts w:hint="eastAsia"/>
                <w:szCs w:val="21"/>
              </w:rPr>
              <w:t>年</w:t>
            </w:r>
            <w:r w:rsidRPr="00E3167C">
              <w:rPr>
                <w:szCs w:val="21"/>
              </w:rPr>
              <w:t xml:space="preserve">     </w:t>
            </w:r>
            <w:r w:rsidRPr="00E3167C">
              <w:rPr>
                <w:rFonts w:hint="eastAsia"/>
                <w:szCs w:val="21"/>
              </w:rPr>
              <w:t>月</w:t>
            </w:r>
            <w:r w:rsidRPr="00E3167C">
              <w:rPr>
                <w:szCs w:val="21"/>
              </w:rPr>
              <w:t xml:space="preserve">      </w:t>
            </w:r>
            <w:r w:rsidRPr="00E3167C">
              <w:rPr>
                <w:rFonts w:hint="eastAsia"/>
                <w:szCs w:val="21"/>
              </w:rPr>
              <w:t>日</w:t>
            </w:r>
          </w:p>
        </w:tc>
      </w:tr>
      <w:tr w:rsidR="005F251E" w:rsidRPr="00E3167C" w:rsidTr="002406B1">
        <w:trPr>
          <w:trHeight w:val="3237"/>
          <w:jc w:val="center"/>
        </w:trPr>
        <w:tc>
          <w:tcPr>
            <w:tcW w:w="5615" w:type="dxa"/>
            <w:gridSpan w:val="7"/>
            <w:vMerge w:val="restart"/>
          </w:tcPr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rPr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 w:val="24"/>
                <w:szCs w:val="21"/>
              </w:rPr>
            </w:pPr>
            <w:r w:rsidRPr="00E3167C">
              <w:rPr>
                <w:rFonts w:hint="eastAsia"/>
                <w:sz w:val="24"/>
                <w:szCs w:val="21"/>
              </w:rPr>
              <w:t>学生本人页户口簿复印件粘贴处</w:t>
            </w:r>
          </w:p>
          <w:p w:rsidR="005F251E" w:rsidRPr="00E3167C" w:rsidRDefault="005F251E" w:rsidP="00C75780">
            <w:pPr>
              <w:jc w:val="center"/>
              <w:rPr>
                <w:sz w:val="24"/>
                <w:szCs w:val="21"/>
              </w:rPr>
            </w:pPr>
          </w:p>
          <w:p w:rsidR="005F251E" w:rsidRDefault="005F251E" w:rsidP="00C75780">
            <w:pPr>
              <w:jc w:val="center"/>
              <w:rPr>
                <w:sz w:val="24"/>
                <w:szCs w:val="21"/>
              </w:rPr>
            </w:pPr>
            <w:r w:rsidRPr="00E3167C">
              <w:rPr>
                <w:rFonts w:hint="eastAsia"/>
                <w:sz w:val="24"/>
                <w:szCs w:val="21"/>
              </w:rPr>
              <w:t>（裁剪后横向或竖向粘贴，注意不要覆盖其他区域）</w:t>
            </w:r>
          </w:p>
          <w:p w:rsidR="005F251E" w:rsidRDefault="005F251E" w:rsidP="00C75780">
            <w:pPr>
              <w:jc w:val="center"/>
              <w:rPr>
                <w:sz w:val="24"/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文字要复印清晰，不要缩印，裁剪整齐后粘贴，不要覆盖其他区域，不要贴户主页</w:t>
            </w:r>
          </w:p>
        </w:tc>
        <w:tc>
          <w:tcPr>
            <w:tcW w:w="4588" w:type="dxa"/>
            <w:gridSpan w:val="36"/>
          </w:tcPr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Default="005F251E" w:rsidP="00C75780">
            <w:pPr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监护人身份证正面复印件粘贴处</w:t>
            </w:r>
          </w:p>
          <w:p w:rsidR="005F251E" w:rsidRPr="00580C1D" w:rsidRDefault="005F251E" w:rsidP="00C757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父母的身份证正面，身份证照片和文字要清晰，身份证不要缩影</w:t>
            </w:r>
            <w:r>
              <w:rPr>
                <w:szCs w:val="21"/>
              </w:rPr>
              <w:t>)</w:t>
            </w:r>
          </w:p>
        </w:tc>
      </w:tr>
      <w:tr w:rsidR="005F251E" w:rsidRPr="00E3167C" w:rsidTr="002406B1">
        <w:trPr>
          <w:trHeight w:val="3428"/>
          <w:jc w:val="center"/>
        </w:trPr>
        <w:tc>
          <w:tcPr>
            <w:tcW w:w="5615" w:type="dxa"/>
            <w:gridSpan w:val="7"/>
            <w:vMerge/>
          </w:tcPr>
          <w:p w:rsidR="005F251E" w:rsidRPr="00E3167C" w:rsidRDefault="005F251E" w:rsidP="00C75780">
            <w:pPr>
              <w:rPr>
                <w:szCs w:val="21"/>
              </w:rPr>
            </w:pPr>
          </w:p>
        </w:tc>
        <w:tc>
          <w:tcPr>
            <w:tcW w:w="4588" w:type="dxa"/>
            <w:gridSpan w:val="36"/>
          </w:tcPr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Pr="00E3167C" w:rsidRDefault="005F251E" w:rsidP="00C75780">
            <w:pPr>
              <w:jc w:val="center"/>
              <w:rPr>
                <w:szCs w:val="21"/>
              </w:rPr>
            </w:pPr>
          </w:p>
          <w:p w:rsidR="005F251E" w:rsidRDefault="005F251E" w:rsidP="00C75780">
            <w:pPr>
              <w:jc w:val="center"/>
              <w:rPr>
                <w:szCs w:val="21"/>
              </w:rPr>
            </w:pPr>
            <w:r w:rsidRPr="00E3167C">
              <w:rPr>
                <w:rFonts w:hint="eastAsia"/>
                <w:szCs w:val="21"/>
              </w:rPr>
              <w:t>监护人身份证反面复印件粘贴处</w:t>
            </w:r>
          </w:p>
          <w:p w:rsidR="005F251E" w:rsidRPr="00E3167C" w:rsidRDefault="005F251E" w:rsidP="00580C1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父母的身份证反面，身份证照片和文字要清晰，身份证不要缩影</w:t>
            </w:r>
            <w:r>
              <w:rPr>
                <w:szCs w:val="21"/>
              </w:rPr>
              <w:t>)</w:t>
            </w:r>
          </w:p>
        </w:tc>
      </w:tr>
      <w:tr w:rsidR="005F251E" w:rsidRPr="00E3167C" w:rsidTr="00860495">
        <w:tblPrEx>
          <w:tblBorders>
            <w:top w:val="single" w:sz="4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8"/>
          <w:jc w:val="center"/>
        </w:trPr>
        <w:tc>
          <w:tcPr>
            <w:tcW w:w="10203" w:type="dxa"/>
            <w:gridSpan w:val="43"/>
            <w:tcBorders>
              <w:top w:val="single" w:sz="12" w:space="0" w:color="auto"/>
              <w:right w:val="single" w:sz="12" w:space="0" w:color="auto"/>
            </w:tcBorders>
          </w:tcPr>
          <w:p w:rsidR="005F251E" w:rsidRPr="00E3167C" w:rsidRDefault="005F251E" w:rsidP="00C75780">
            <w:pPr>
              <w:rPr>
                <w:sz w:val="24"/>
              </w:rPr>
            </w:pPr>
          </w:p>
        </w:tc>
      </w:tr>
    </w:tbl>
    <w:p w:rsidR="005F251E" w:rsidRPr="00AB32D9" w:rsidRDefault="005F251E" w:rsidP="00AB32D9">
      <w:pPr>
        <w:jc w:val="center"/>
        <w:rPr>
          <w:b/>
          <w:sz w:val="44"/>
          <w:szCs w:val="44"/>
        </w:rPr>
      </w:pPr>
      <w:r w:rsidRPr="00AB32D9">
        <w:rPr>
          <w:rFonts w:hint="eastAsia"/>
          <w:b/>
          <w:sz w:val="44"/>
          <w:szCs w:val="44"/>
        </w:rPr>
        <w:t>申领登记表填写要求（模板）</w:t>
      </w:r>
    </w:p>
    <w:tbl>
      <w:tblPr>
        <w:tblW w:w="1026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A0"/>
      </w:tblPr>
      <w:tblGrid>
        <w:gridCol w:w="2639"/>
        <w:gridCol w:w="983"/>
        <w:gridCol w:w="1271"/>
        <w:gridCol w:w="297"/>
        <w:gridCol w:w="297"/>
        <w:gridCol w:w="157"/>
        <w:gridCol w:w="140"/>
        <w:gridCol w:w="297"/>
        <w:gridCol w:w="297"/>
        <w:gridCol w:w="194"/>
        <w:gridCol w:w="103"/>
        <w:gridCol w:w="230"/>
        <w:gridCol w:w="67"/>
        <w:gridCol w:w="267"/>
        <w:gridCol w:w="30"/>
        <w:gridCol w:w="30"/>
        <w:gridCol w:w="274"/>
        <w:gridCol w:w="297"/>
        <w:gridCol w:w="36"/>
        <w:gridCol w:w="261"/>
        <w:gridCol w:w="73"/>
        <w:gridCol w:w="224"/>
        <w:gridCol w:w="110"/>
        <w:gridCol w:w="187"/>
        <w:gridCol w:w="147"/>
        <w:gridCol w:w="150"/>
        <w:gridCol w:w="183"/>
        <w:gridCol w:w="114"/>
        <w:gridCol w:w="220"/>
        <w:gridCol w:w="77"/>
        <w:gridCol w:w="257"/>
        <w:gridCol w:w="40"/>
        <w:gridCol w:w="298"/>
        <w:gridCol w:w="14"/>
      </w:tblGrid>
      <w:tr w:rsidR="005F251E" w:rsidTr="005574F1">
        <w:trPr>
          <w:trHeight w:val="299"/>
          <w:jc w:val="center"/>
        </w:trPr>
        <w:tc>
          <w:tcPr>
            <w:tcW w:w="4896" w:type="dxa"/>
            <w:gridSpan w:val="3"/>
            <w:vAlign w:val="center"/>
          </w:tcPr>
          <w:p w:rsidR="005F251E" w:rsidRDefault="005F251E" w:rsidP="00325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单位编号：（不用填写）</w:t>
            </w:r>
          </w:p>
        </w:tc>
        <w:tc>
          <w:tcPr>
            <w:tcW w:w="5365" w:type="dxa"/>
            <w:gridSpan w:val="31"/>
            <w:vAlign w:val="center"/>
          </w:tcPr>
          <w:p w:rsidR="005F251E" w:rsidRDefault="005F251E" w:rsidP="005A2F3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单位名称：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县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乡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村或社区名称</w:t>
            </w:r>
            <w:r>
              <w:rPr>
                <w:szCs w:val="21"/>
              </w:rPr>
              <w:t xml:space="preserve"> </w:t>
            </w:r>
          </w:p>
        </w:tc>
      </w:tr>
      <w:tr w:rsidR="005F251E" w:rsidTr="005574F1">
        <w:trPr>
          <w:trHeight w:val="238"/>
          <w:jc w:val="center"/>
        </w:trPr>
        <w:tc>
          <w:tcPr>
            <w:tcW w:w="2641" w:type="dxa"/>
            <w:vMerge w:val="restart"/>
          </w:tcPr>
          <w:p w:rsidR="005F251E" w:rsidRDefault="005F251E" w:rsidP="004314F8">
            <w:pPr>
              <w:widowControl/>
              <w:adjustRightInd w:val="0"/>
              <w:snapToGrid w:val="0"/>
              <w:ind w:left="960" w:hangingChars="400" w:hanging="960"/>
              <w:rPr>
                <w:rFonts w:ascii="楷体_GB2312" w:eastAsia="楷体_GB2312"/>
                <w:snapToGrid w:val="0"/>
                <w:kern w:val="0"/>
                <w:sz w:val="24"/>
              </w:rPr>
            </w:pPr>
          </w:p>
          <w:p w:rsidR="005F251E" w:rsidRDefault="005F251E" w:rsidP="00D4501A">
            <w:pPr>
              <w:widowControl/>
              <w:adjustRightInd w:val="0"/>
              <w:snapToGrid w:val="0"/>
              <w:rPr>
                <w:rFonts w:ascii="楷体_GB2312" w:eastAsia="楷体_GB2312"/>
                <w:snapToGrid w:val="0"/>
                <w:kern w:val="0"/>
                <w:sz w:val="24"/>
              </w:rPr>
            </w:pPr>
          </w:p>
          <w:p w:rsidR="005F251E" w:rsidRDefault="005F251E" w:rsidP="004314F8">
            <w:pPr>
              <w:widowControl/>
              <w:adjustRightInd w:val="0"/>
              <w:snapToGrid w:val="0"/>
              <w:ind w:left="960" w:hangingChars="400" w:hanging="960"/>
              <w:rPr>
                <w:rFonts w:ascii="楷体_GB2312" w:eastAsia="楷体_GB2312"/>
                <w:snapToGrid w:val="0"/>
                <w:kern w:val="0"/>
                <w:sz w:val="24"/>
              </w:rPr>
            </w:pPr>
            <w:r>
              <w:rPr>
                <w:rFonts w:ascii="楷体_GB2312" w:eastAsia="楷体_GB2312" w:hint="eastAsia"/>
                <w:snapToGrid w:val="0"/>
                <w:kern w:val="0"/>
                <w:sz w:val="24"/>
              </w:rPr>
              <w:t>六周岁以上需要粘贴照片。</w:t>
            </w:r>
          </w:p>
          <w:p w:rsidR="005F251E" w:rsidRDefault="005F251E" w:rsidP="00325F42">
            <w:pPr>
              <w:widowControl/>
              <w:adjustRightInd w:val="0"/>
              <w:snapToGrid w:val="0"/>
              <w:jc w:val="center"/>
              <w:rPr>
                <w:rFonts w:ascii="楷体_GB2312" w:eastAsia="楷体_GB2312"/>
                <w:snapToGrid w:val="0"/>
                <w:kern w:val="0"/>
                <w:sz w:val="24"/>
              </w:rPr>
            </w:pPr>
            <w:r>
              <w:rPr>
                <w:rFonts w:ascii="楷体_GB2312" w:eastAsia="楷体_GB2312" w:hint="eastAsia"/>
                <w:snapToGrid w:val="0"/>
                <w:kern w:val="0"/>
                <w:sz w:val="24"/>
              </w:rPr>
              <w:t>六周岁以下不需要粘贴。</w:t>
            </w:r>
          </w:p>
          <w:p w:rsidR="005F251E" w:rsidRPr="004314F8" w:rsidRDefault="005F251E" w:rsidP="004314F8">
            <w:pPr>
              <w:widowControl/>
              <w:adjustRightInd w:val="0"/>
              <w:snapToGrid w:val="0"/>
              <w:jc w:val="center"/>
              <w:rPr>
                <w:rFonts w:ascii="楷体_GB2312" w:eastAsia="楷体_GB2312"/>
                <w:snapToGrid w:val="0"/>
                <w:kern w:val="0"/>
                <w:sz w:val="24"/>
              </w:rPr>
            </w:pPr>
          </w:p>
        </w:tc>
        <w:tc>
          <w:tcPr>
            <w:tcW w:w="2254" w:type="dxa"/>
            <w:gridSpan w:val="2"/>
            <w:tcBorders>
              <w:tl2br w:val="single" w:sz="12" w:space="0" w:color="auto"/>
            </w:tcBorders>
          </w:tcPr>
          <w:p w:rsidR="005F251E" w:rsidRDefault="005F251E" w:rsidP="00325F42">
            <w:pPr>
              <w:rPr>
                <w:szCs w:val="21"/>
              </w:rPr>
            </w:pPr>
          </w:p>
        </w:tc>
        <w:tc>
          <w:tcPr>
            <w:tcW w:w="2406" w:type="dxa"/>
            <w:gridSpan w:val="13"/>
          </w:tcPr>
          <w:p w:rsidR="005F251E" w:rsidRDefault="005F251E" w:rsidP="00325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个人资料</w:t>
            </w:r>
          </w:p>
        </w:tc>
        <w:tc>
          <w:tcPr>
            <w:tcW w:w="2959" w:type="dxa"/>
            <w:gridSpan w:val="18"/>
          </w:tcPr>
          <w:p w:rsidR="005F251E" w:rsidRDefault="005F251E" w:rsidP="00325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资料更正、确认栏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（√）</w:t>
            </w:r>
          </w:p>
        </w:tc>
      </w:tr>
      <w:tr w:rsidR="005F251E" w:rsidTr="005574F1">
        <w:trPr>
          <w:gridAfter w:val="1"/>
          <w:wAfter w:w="14" w:type="dxa"/>
          <w:trHeight w:val="406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公民身份号码</w:t>
            </w:r>
          </w:p>
        </w:tc>
        <w:tc>
          <w:tcPr>
            <w:tcW w:w="297" w:type="dxa"/>
            <w:vAlign w:val="center"/>
          </w:tcPr>
          <w:p w:rsidR="005F251E" w:rsidRPr="005F469F" w:rsidRDefault="005F251E" w:rsidP="00B50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未</w:t>
            </w:r>
          </w:p>
        </w:tc>
        <w:tc>
          <w:tcPr>
            <w:tcW w:w="297" w:type="dxa"/>
            <w:vAlign w:val="center"/>
          </w:tcPr>
          <w:p w:rsidR="005F251E" w:rsidRPr="005F469F" w:rsidRDefault="005F251E" w:rsidP="00B50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</w:t>
            </w:r>
          </w:p>
        </w:tc>
        <w:tc>
          <w:tcPr>
            <w:tcW w:w="297" w:type="dxa"/>
            <w:vAlign w:val="center"/>
          </w:tcPr>
          <w:p w:rsidR="005F251E" w:rsidRPr="005F469F" w:rsidRDefault="005F251E" w:rsidP="00B503C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人</w:t>
            </w:r>
          </w:p>
        </w:tc>
        <w:tc>
          <w:tcPr>
            <w:tcW w:w="297" w:type="dxa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身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份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证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此</w:t>
            </w:r>
          </w:p>
        </w:tc>
        <w:tc>
          <w:tcPr>
            <w:tcW w:w="302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处</w:t>
            </w:r>
          </w:p>
        </w:tc>
        <w:tc>
          <w:tcPr>
            <w:tcW w:w="297" w:type="dxa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填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写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不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正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确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法</w:t>
            </w:r>
          </w:p>
        </w:tc>
        <w:tc>
          <w:tcPr>
            <w:tcW w:w="297" w:type="dxa"/>
            <w:gridSpan w:val="2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制</w:t>
            </w:r>
          </w:p>
        </w:tc>
        <w:tc>
          <w:tcPr>
            <w:tcW w:w="298" w:type="dxa"/>
            <w:vAlign w:val="center"/>
          </w:tcPr>
          <w:p w:rsidR="005F251E" w:rsidRPr="005F469F" w:rsidRDefault="005F251E" w:rsidP="00B503C8">
            <w:pPr>
              <w:jc w:val="center"/>
              <w:rPr>
                <w:sz w:val="18"/>
                <w:szCs w:val="18"/>
              </w:rPr>
            </w:pPr>
            <w:r w:rsidRPr="005F469F">
              <w:rPr>
                <w:rFonts w:hint="eastAsia"/>
                <w:sz w:val="18"/>
                <w:szCs w:val="18"/>
              </w:rPr>
              <w:t>卡</w:t>
            </w:r>
          </w:p>
        </w:tc>
      </w:tr>
      <w:tr w:rsidR="005F251E" w:rsidTr="005574F1">
        <w:trPr>
          <w:trHeight w:val="238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社保编码</w:t>
            </w:r>
          </w:p>
        </w:tc>
        <w:tc>
          <w:tcPr>
            <w:tcW w:w="2406" w:type="dxa"/>
            <w:gridSpan w:val="13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不用填写</w:t>
            </w:r>
          </w:p>
        </w:tc>
        <w:tc>
          <w:tcPr>
            <w:tcW w:w="2959" w:type="dxa"/>
            <w:gridSpan w:val="18"/>
          </w:tcPr>
          <w:p w:rsidR="005F251E" w:rsidRDefault="005F251E" w:rsidP="00B503C8">
            <w:pPr>
              <w:rPr>
                <w:szCs w:val="21"/>
              </w:rPr>
            </w:pPr>
          </w:p>
        </w:tc>
      </w:tr>
      <w:tr w:rsidR="005F251E" w:rsidTr="005574F1">
        <w:trPr>
          <w:trHeight w:val="238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名</w:t>
            </w:r>
          </w:p>
        </w:tc>
        <w:tc>
          <w:tcPr>
            <w:tcW w:w="2406" w:type="dxa"/>
            <w:gridSpan w:val="13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未成年人姓名</w:t>
            </w:r>
          </w:p>
        </w:tc>
        <w:tc>
          <w:tcPr>
            <w:tcW w:w="2959" w:type="dxa"/>
            <w:gridSpan w:val="18"/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此处填写不正确无法制卡</w:t>
            </w:r>
          </w:p>
        </w:tc>
      </w:tr>
      <w:tr w:rsidR="005F251E" w:rsidTr="005574F1">
        <w:trPr>
          <w:trHeight w:val="238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别</w:t>
            </w:r>
          </w:p>
        </w:tc>
        <w:tc>
          <w:tcPr>
            <w:tcW w:w="2406" w:type="dxa"/>
            <w:gridSpan w:val="13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未成年人姓别</w:t>
            </w:r>
          </w:p>
        </w:tc>
        <w:tc>
          <w:tcPr>
            <w:tcW w:w="2959" w:type="dxa"/>
            <w:gridSpan w:val="18"/>
          </w:tcPr>
          <w:p w:rsidR="005F251E" w:rsidRDefault="005F251E" w:rsidP="00B503C8">
            <w:pPr>
              <w:rPr>
                <w:szCs w:val="21"/>
              </w:rPr>
            </w:pPr>
          </w:p>
        </w:tc>
      </w:tr>
      <w:tr w:rsidR="005F251E" w:rsidTr="005574F1">
        <w:trPr>
          <w:trHeight w:val="297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族</w:t>
            </w:r>
          </w:p>
        </w:tc>
        <w:tc>
          <w:tcPr>
            <w:tcW w:w="2406" w:type="dxa"/>
            <w:gridSpan w:val="13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未成年人民族</w:t>
            </w:r>
          </w:p>
        </w:tc>
        <w:tc>
          <w:tcPr>
            <w:tcW w:w="2959" w:type="dxa"/>
            <w:gridSpan w:val="18"/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此处填写不正确无法制卡</w:t>
            </w:r>
          </w:p>
        </w:tc>
      </w:tr>
      <w:tr w:rsidR="005F251E" w:rsidTr="005574F1">
        <w:trPr>
          <w:trHeight w:val="238"/>
          <w:jc w:val="center"/>
        </w:trPr>
        <w:tc>
          <w:tcPr>
            <w:tcW w:w="2641" w:type="dxa"/>
            <w:vMerge w:val="restart"/>
          </w:tcPr>
          <w:p w:rsidR="005F251E" w:rsidRPr="00D4501A" w:rsidRDefault="005F251E" w:rsidP="00B503C8">
            <w:pPr>
              <w:rPr>
                <w:b/>
                <w:szCs w:val="21"/>
              </w:rPr>
            </w:pPr>
            <w:r>
              <w:rPr>
                <w:szCs w:val="21"/>
              </w:rPr>
              <w:t xml:space="preserve">   </w:t>
            </w: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406" w:type="dxa"/>
            <w:gridSpan w:val="13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未成年人出生日期</w:t>
            </w:r>
          </w:p>
        </w:tc>
        <w:tc>
          <w:tcPr>
            <w:tcW w:w="2959" w:type="dxa"/>
            <w:gridSpan w:val="18"/>
          </w:tcPr>
          <w:p w:rsidR="005F251E" w:rsidRDefault="005F251E" w:rsidP="00B503C8">
            <w:pPr>
              <w:rPr>
                <w:szCs w:val="21"/>
              </w:rPr>
            </w:pPr>
          </w:p>
        </w:tc>
      </w:tr>
      <w:tr w:rsidR="005F251E" w:rsidTr="005574F1">
        <w:trPr>
          <w:trHeight w:val="298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固定电话</w:t>
            </w:r>
          </w:p>
        </w:tc>
        <w:tc>
          <w:tcPr>
            <w:tcW w:w="2406" w:type="dxa"/>
            <w:gridSpan w:val="13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家长手机号</w:t>
            </w:r>
          </w:p>
        </w:tc>
        <w:tc>
          <w:tcPr>
            <w:tcW w:w="2959" w:type="dxa"/>
            <w:gridSpan w:val="18"/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上下填一处即可</w:t>
            </w:r>
            <w:r>
              <w:rPr>
                <w:szCs w:val="21"/>
              </w:rPr>
              <w:t>11</w:t>
            </w:r>
            <w:r>
              <w:rPr>
                <w:rFonts w:hint="eastAsia"/>
                <w:szCs w:val="21"/>
              </w:rPr>
              <w:t>位手机号</w:t>
            </w:r>
          </w:p>
        </w:tc>
      </w:tr>
      <w:tr w:rsidR="005F251E" w:rsidTr="005574F1">
        <w:trPr>
          <w:trHeight w:val="216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2406" w:type="dxa"/>
            <w:gridSpan w:val="13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家长手机号</w:t>
            </w:r>
          </w:p>
        </w:tc>
        <w:tc>
          <w:tcPr>
            <w:tcW w:w="2959" w:type="dxa"/>
            <w:gridSpan w:val="18"/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此处填写不正确无法制卡</w:t>
            </w:r>
          </w:p>
        </w:tc>
      </w:tr>
      <w:tr w:rsidR="005F251E" w:rsidTr="005574F1">
        <w:trPr>
          <w:trHeight w:val="286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2254" w:type="dxa"/>
            <w:gridSpan w:val="2"/>
            <w:vAlign w:val="center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通讯地址</w:t>
            </w:r>
          </w:p>
        </w:tc>
        <w:tc>
          <w:tcPr>
            <w:tcW w:w="5365" w:type="dxa"/>
            <w:gridSpan w:val="31"/>
          </w:tcPr>
          <w:p w:rsidR="005F251E" w:rsidRDefault="005F251E" w:rsidP="00B50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未成年人详细住址精确到门牌号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例如</w:t>
            </w:r>
            <w:r>
              <w:rPr>
                <w:szCs w:val="21"/>
              </w:rPr>
              <w:t>:XX</w:t>
            </w:r>
            <w:r>
              <w:rPr>
                <w:rFonts w:hint="eastAsia"/>
                <w:szCs w:val="21"/>
              </w:rPr>
              <w:t>县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乡（镇）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村</w:t>
            </w:r>
            <w:r>
              <w:rPr>
                <w:szCs w:val="21"/>
              </w:rPr>
              <w:t>XX</w:t>
            </w:r>
            <w:r>
              <w:rPr>
                <w:rFonts w:hint="eastAsia"/>
                <w:szCs w:val="21"/>
              </w:rPr>
              <w:t>号</w:t>
            </w:r>
          </w:p>
        </w:tc>
      </w:tr>
      <w:tr w:rsidR="005F251E" w:rsidTr="005574F1">
        <w:trPr>
          <w:gridAfter w:val="1"/>
          <w:wAfter w:w="13" w:type="dxa"/>
          <w:trHeight w:val="238"/>
          <w:jc w:val="center"/>
        </w:trPr>
        <w:tc>
          <w:tcPr>
            <w:tcW w:w="2641" w:type="dxa"/>
            <w:vMerge w:val="restart"/>
          </w:tcPr>
          <w:p w:rsidR="005F251E" w:rsidRDefault="005F251E" w:rsidP="00B503C8">
            <w:pPr>
              <w:spacing w:line="600" w:lineRule="auto"/>
              <w:ind w:firstLineChars="50" w:firstLine="105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监护人信息</w:t>
            </w:r>
          </w:p>
        </w:tc>
        <w:tc>
          <w:tcPr>
            <w:tcW w:w="983" w:type="dxa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70" w:type="dxa"/>
          </w:tcPr>
          <w:p w:rsidR="005F251E" w:rsidRDefault="005F251E" w:rsidP="00B503C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与下面身份证对应</w:t>
            </w:r>
          </w:p>
        </w:tc>
        <w:tc>
          <w:tcPr>
            <w:tcW w:w="1679" w:type="dxa"/>
            <w:gridSpan w:val="7"/>
          </w:tcPr>
          <w:p w:rsidR="005F251E" w:rsidRDefault="005F251E" w:rsidP="00B503C8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联系电话</w:t>
            </w:r>
          </w:p>
        </w:tc>
        <w:tc>
          <w:tcPr>
            <w:tcW w:w="333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家</w:t>
            </w:r>
          </w:p>
        </w:tc>
        <w:tc>
          <w:tcPr>
            <w:tcW w:w="334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长</w:t>
            </w:r>
          </w:p>
        </w:tc>
        <w:tc>
          <w:tcPr>
            <w:tcW w:w="334" w:type="dxa"/>
            <w:gridSpan w:val="3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手</w:t>
            </w:r>
          </w:p>
        </w:tc>
        <w:tc>
          <w:tcPr>
            <w:tcW w:w="333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机</w:t>
            </w:r>
          </w:p>
        </w:tc>
        <w:tc>
          <w:tcPr>
            <w:tcW w:w="334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号</w:t>
            </w:r>
          </w:p>
        </w:tc>
        <w:tc>
          <w:tcPr>
            <w:tcW w:w="334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</w:p>
        </w:tc>
        <w:tc>
          <w:tcPr>
            <w:tcW w:w="334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</w:p>
        </w:tc>
        <w:tc>
          <w:tcPr>
            <w:tcW w:w="333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</w:p>
        </w:tc>
        <w:tc>
          <w:tcPr>
            <w:tcW w:w="334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</w:p>
        </w:tc>
        <w:tc>
          <w:tcPr>
            <w:tcW w:w="334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</w:p>
        </w:tc>
        <w:tc>
          <w:tcPr>
            <w:tcW w:w="338" w:type="dxa"/>
            <w:gridSpan w:val="2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</w:p>
        </w:tc>
      </w:tr>
      <w:tr w:rsidR="005F251E" w:rsidTr="005574F1">
        <w:trPr>
          <w:trHeight w:val="517"/>
          <w:jc w:val="center"/>
        </w:trPr>
        <w:tc>
          <w:tcPr>
            <w:tcW w:w="2641" w:type="dxa"/>
            <w:vMerge/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983" w:type="dxa"/>
          </w:tcPr>
          <w:p w:rsidR="005F251E" w:rsidRDefault="005F251E" w:rsidP="00B503C8">
            <w:pPr>
              <w:spacing w:line="360" w:lineRule="auto"/>
              <w:jc w:val="center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270" w:type="dxa"/>
            <w:vAlign w:val="center"/>
          </w:tcPr>
          <w:p w:rsidR="005F251E" w:rsidRDefault="005F251E" w:rsidP="00B503C8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与下面身份证对应</w:t>
            </w:r>
          </w:p>
        </w:tc>
        <w:tc>
          <w:tcPr>
            <w:tcW w:w="1679" w:type="dxa"/>
            <w:gridSpan w:val="7"/>
            <w:vAlign w:val="center"/>
          </w:tcPr>
          <w:p w:rsidR="005F251E" w:rsidRDefault="005F251E" w:rsidP="00B503C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身份号码</w:t>
            </w:r>
          </w:p>
        </w:tc>
        <w:tc>
          <w:tcPr>
            <w:tcW w:w="3686" w:type="dxa"/>
            <w:gridSpan w:val="24"/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与下面身份证对应</w:t>
            </w:r>
          </w:p>
        </w:tc>
      </w:tr>
      <w:tr w:rsidR="005F251E" w:rsidTr="005574F1">
        <w:trPr>
          <w:trHeight w:val="563"/>
          <w:jc w:val="center"/>
        </w:trPr>
        <w:tc>
          <w:tcPr>
            <w:tcW w:w="10261" w:type="dxa"/>
            <w:gridSpan w:val="34"/>
            <w:tcBorders>
              <w:left w:val="single" w:sz="4" w:space="0" w:color="auto"/>
              <w:bottom w:val="single" w:sz="4" w:space="0" w:color="auto"/>
            </w:tcBorders>
          </w:tcPr>
          <w:p w:rsidR="005F251E" w:rsidRDefault="005F251E" w:rsidP="00D4501A">
            <w:pPr>
              <w:spacing w:line="34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声明：请认真核对、更正、补充以上个人信息，并同意用于办理相关银行卡业务。</w:t>
            </w:r>
            <w:r>
              <w:rPr>
                <w:szCs w:val="21"/>
              </w:rPr>
              <w:t xml:space="preserve"> </w:t>
            </w:r>
          </w:p>
          <w:p w:rsidR="005F251E" w:rsidRDefault="005F251E" w:rsidP="00D4501A">
            <w:pPr>
              <w:spacing w:line="340" w:lineRule="exact"/>
              <w:rPr>
                <w:szCs w:val="21"/>
              </w:rPr>
            </w:pPr>
            <w:r>
              <w:rPr>
                <w:rFonts w:hint="eastAsia"/>
                <w:b/>
                <w:szCs w:val="21"/>
              </w:rPr>
              <w:t>申领人签字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未成年人签字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（家长代签）</w:t>
            </w:r>
            <w:r>
              <w:rPr>
                <w:szCs w:val="21"/>
              </w:rPr>
              <w:t xml:space="preserve">                          </w:t>
            </w:r>
            <w:r>
              <w:rPr>
                <w:rFonts w:hint="eastAsia"/>
                <w:szCs w:val="21"/>
              </w:rPr>
              <w:t>签填表日期</w:t>
            </w:r>
            <w:r>
              <w:rPr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年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月</w:t>
            </w:r>
            <w:r>
              <w:rPr>
                <w:szCs w:val="21"/>
              </w:rPr>
              <w:t xml:space="preserve">  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5F251E" w:rsidTr="005574F1">
        <w:trPr>
          <w:trHeight w:val="2908"/>
          <w:jc w:val="center"/>
        </w:trPr>
        <w:tc>
          <w:tcPr>
            <w:tcW w:w="5647" w:type="dxa"/>
            <w:gridSpan w:val="6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noProof/>
              </w:rPr>
              <w:pict>
                <v:rect id="_x0000_s1026" style="position:absolute;left:0;text-align:left;margin-left:-1.8pt;margin-top:109.9pt;width:278.75pt;height:72.2pt;z-index:251658752;mso-position-horizontal-relative:text;mso-position-vertical-relative:text" o:preferrelative="t" stroked="f">
                  <v:fill color2="#bbd5f0" type="gradient"/>
                  <v:textbox style="mso-next-textbox:#_x0000_s1026">
                    <w:txbxContent>
                      <w:p w:rsidR="005F251E" w:rsidRDefault="005F251E" w:rsidP="00B503C8">
                        <w:pPr>
                          <w:ind w:firstLineChars="150" w:firstLine="360"/>
                        </w:pPr>
                        <w:r>
                          <w:rPr>
                            <w:rFonts w:hint="eastAsia"/>
                            <w:sz w:val="24"/>
                            <w:szCs w:val="21"/>
                          </w:rPr>
                          <w:t>未成年人本人页户口簿复印件粘贴处，按图样裁剪，</w:t>
                        </w:r>
                        <w:r>
                          <w:rPr>
                            <w:rFonts w:hint="eastAsia"/>
                            <w:szCs w:val="21"/>
                          </w:rPr>
                          <w:t>不要缩印</w:t>
                        </w:r>
                      </w:p>
                      <w:p w:rsidR="005F251E" w:rsidRPr="00B503C8" w:rsidRDefault="005F251E" w:rsidP="007209FB">
                        <w:pPr>
                          <w:rPr>
                            <w:sz w:val="24"/>
                            <w:szCs w:val="21"/>
                          </w:rPr>
                        </w:pPr>
                      </w:p>
                      <w:p w:rsidR="005F251E" w:rsidRDefault="005F251E" w:rsidP="007209FB">
                        <w:r>
                          <w:rPr>
                            <w:rFonts w:hint="eastAsia"/>
                            <w:sz w:val="24"/>
                            <w:szCs w:val="21"/>
                          </w:rPr>
                          <w:t>（裁剪后竖向粘贴，注意不要覆盖其他区域）</w:t>
                        </w:r>
                      </w:p>
                    </w:txbxContent>
                  </v:textbox>
                </v:rect>
              </w:pict>
            </w:r>
            <w:r w:rsidRPr="00FA1B1A">
              <w:rPr>
                <w:szCs w:val="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7.75pt;height:315.75pt">
                  <v:imagedata r:id="rId7" o:title=""/>
                </v:shape>
              </w:pict>
            </w:r>
          </w:p>
        </w:tc>
        <w:tc>
          <w:tcPr>
            <w:tcW w:w="4614" w:type="dxa"/>
            <w:gridSpan w:val="2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noProof/>
              </w:rPr>
              <w:pict>
                <v:rect id="_x0000_s1027" style="position:absolute;left:0;text-align:left;margin-left:10.95pt;margin-top:10.15pt;width:209.25pt;height:40.5pt;z-index:251656704;mso-position-horizontal-relative:text;mso-position-vertical-relative:text" o:preferrelative="t" stroked="f">
                  <v:fill color2="#bbd5f0" type="gradient"/>
                  <v:textbox style="mso-next-textbox:#_x0000_s1027">
                    <w:txbxContent>
                      <w:p w:rsidR="005F251E" w:rsidRDefault="005F251E" w:rsidP="007209FB">
                        <w:pPr>
                          <w:ind w:firstLineChars="150" w:firstLine="315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监护人身份证正面复印件粘贴处</w:t>
                        </w:r>
                      </w:p>
                      <w:p w:rsidR="005F251E" w:rsidRDefault="005F251E" w:rsidP="007209FB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  <w:szCs w:val="21"/>
                          </w:rPr>
                          <w:t>不要缩印</w:t>
                        </w:r>
                      </w:p>
                    </w:txbxContent>
                  </v:textbox>
                </v:rect>
              </w:pict>
            </w:r>
            <w:r w:rsidRPr="00FA1B1A">
              <w:rPr>
                <w:szCs w:val="21"/>
              </w:rPr>
              <w:pict>
                <v:shape id="图片框 1028" o:spid="_x0000_i1026" type="#_x0000_t75" style="width:233.25pt;height:147.75pt">
                  <v:imagedata r:id="rId8" o:title=""/>
                </v:shape>
              </w:pict>
            </w:r>
          </w:p>
        </w:tc>
      </w:tr>
      <w:tr w:rsidR="005F251E" w:rsidTr="005574F1">
        <w:trPr>
          <w:trHeight w:val="3041"/>
          <w:jc w:val="center"/>
        </w:trPr>
        <w:tc>
          <w:tcPr>
            <w:tcW w:w="5647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51E" w:rsidRDefault="005F251E" w:rsidP="00B503C8">
            <w:pPr>
              <w:rPr>
                <w:szCs w:val="21"/>
              </w:rPr>
            </w:pPr>
          </w:p>
        </w:tc>
        <w:tc>
          <w:tcPr>
            <w:tcW w:w="4614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51E" w:rsidRDefault="005F251E" w:rsidP="00B503C8">
            <w:pPr>
              <w:rPr>
                <w:szCs w:val="21"/>
              </w:rPr>
            </w:pPr>
            <w:r>
              <w:rPr>
                <w:noProof/>
              </w:rPr>
              <w:pict>
                <v:rect id="_x0000_s1028" style="position:absolute;left:0;text-align:left;margin-left:10.95pt;margin-top:77.05pt;width:209.25pt;height:36pt;z-index:251657728;mso-position-horizontal-relative:text;mso-position-vertical-relative:text" o:preferrelative="t" stroked="f">
                  <v:fill color2="#bbd5f0" type="gradient"/>
                  <v:textbox style="mso-next-textbox:#_x0000_s1028">
                    <w:txbxContent>
                      <w:p w:rsidR="005F251E" w:rsidRDefault="005F251E" w:rsidP="007209FB">
                        <w:pPr>
                          <w:ind w:firstLineChars="150" w:firstLine="315"/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监护人身份证反面复印件粘贴处</w:t>
                        </w:r>
                      </w:p>
                      <w:p w:rsidR="005F251E" w:rsidRDefault="005F251E" w:rsidP="00B503C8">
                        <w:pPr>
                          <w:ind w:firstLineChars="150" w:firstLine="315"/>
                        </w:pPr>
                        <w:r>
                          <w:rPr>
                            <w:rFonts w:hint="eastAsia"/>
                            <w:szCs w:val="21"/>
                          </w:rPr>
                          <w:t>不要缩印</w:t>
                        </w:r>
                      </w:p>
                    </w:txbxContent>
                  </v:textbox>
                </v:rect>
              </w:pict>
            </w:r>
            <w:r w:rsidRPr="00FA1B1A">
              <w:rPr>
                <w:szCs w:val="21"/>
              </w:rPr>
              <w:pict>
                <v:shape id="图片框 1030" o:spid="_x0000_i1027" type="#_x0000_t75" style="width:225pt;height:149.25pt">
                  <v:imagedata r:id="rId9" o:title=""/>
                </v:shape>
              </w:pict>
            </w:r>
          </w:p>
        </w:tc>
      </w:tr>
    </w:tbl>
    <w:p w:rsidR="005F251E" w:rsidRPr="005269FE" w:rsidRDefault="005F251E" w:rsidP="00D4501A">
      <w:pPr>
        <w:pStyle w:val="ListParagraph"/>
        <w:ind w:firstLineChars="0" w:firstLine="0"/>
        <w:rPr>
          <w:rFonts w:ascii="宋体"/>
          <w:b/>
          <w:sz w:val="84"/>
          <w:szCs w:val="84"/>
        </w:rPr>
      </w:pPr>
      <w:bookmarkStart w:id="0" w:name="_GoBack"/>
      <w:bookmarkEnd w:id="0"/>
    </w:p>
    <w:sectPr w:rsidR="005F251E" w:rsidRPr="005269FE" w:rsidSect="0094654C">
      <w:pgSz w:w="11906" w:h="16838"/>
      <w:pgMar w:top="993" w:right="1416" w:bottom="709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251E" w:rsidRDefault="005F251E" w:rsidP="0094654C">
      <w:r>
        <w:separator/>
      </w:r>
    </w:p>
  </w:endnote>
  <w:endnote w:type="continuationSeparator" w:id="0">
    <w:p w:rsidR="005F251E" w:rsidRDefault="005F251E" w:rsidP="009465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251E" w:rsidRDefault="005F251E" w:rsidP="0094654C">
      <w:r>
        <w:separator/>
      </w:r>
    </w:p>
  </w:footnote>
  <w:footnote w:type="continuationSeparator" w:id="0">
    <w:p w:rsidR="005F251E" w:rsidRDefault="005F251E" w:rsidP="009465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2725D3"/>
    <w:multiLevelType w:val="hybridMultilevel"/>
    <w:tmpl w:val="22846EF6"/>
    <w:lvl w:ilvl="0" w:tplc="BB8A2F68">
      <w:start w:val="1"/>
      <w:numFmt w:val="decimal"/>
      <w:lvlText w:val="%1）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1">
    <w:nsid w:val="19905B41"/>
    <w:multiLevelType w:val="hybridMultilevel"/>
    <w:tmpl w:val="887A24CC"/>
    <w:lvl w:ilvl="0" w:tplc="4178E480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A726DEA"/>
    <w:multiLevelType w:val="hybridMultilevel"/>
    <w:tmpl w:val="ABEAB62E"/>
    <w:lvl w:ilvl="0" w:tplc="2FEE0D54">
      <w:start w:val="1"/>
      <w:numFmt w:val="japaneseCounting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C9A7937"/>
    <w:multiLevelType w:val="hybridMultilevel"/>
    <w:tmpl w:val="46A6DDA4"/>
    <w:lvl w:ilvl="0" w:tplc="1C1A7CC6">
      <w:start w:val="4"/>
      <w:numFmt w:val="decimal"/>
      <w:lvlText w:val="%1）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4">
    <w:nsid w:val="4FDC79A8"/>
    <w:multiLevelType w:val="hybridMultilevel"/>
    <w:tmpl w:val="65CE0882"/>
    <w:lvl w:ilvl="0" w:tplc="97AC4BFC">
      <w:start w:val="1"/>
      <w:numFmt w:val="decimal"/>
      <w:lvlText w:val="%1）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abstractNum w:abstractNumId="5">
    <w:nsid w:val="71ED5F2C"/>
    <w:multiLevelType w:val="hybridMultilevel"/>
    <w:tmpl w:val="6F04473A"/>
    <w:lvl w:ilvl="0" w:tplc="624ED5B0">
      <w:start w:val="1"/>
      <w:numFmt w:val="decimal"/>
      <w:lvlText w:val="%1）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6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2BFC"/>
    <w:rsid w:val="00037FA2"/>
    <w:rsid w:val="000450C5"/>
    <w:rsid w:val="00055B52"/>
    <w:rsid w:val="000679C0"/>
    <w:rsid w:val="000E3EE5"/>
    <w:rsid w:val="000E443B"/>
    <w:rsid w:val="000F540C"/>
    <w:rsid w:val="00122B29"/>
    <w:rsid w:val="001272E4"/>
    <w:rsid w:val="00145961"/>
    <w:rsid w:val="001A7B95"/>
    <w:rsid w:val="001F0B0C"/>
    <w:rsid w:val="00211AB0"/>
    <w:rsid w:val="00225824"/>
    <w:rsid w:val="002406B1"/>
    <w:rsid w:val="00243FE6"/>
    <w:rsid w:val="00253245"/>
    <w:rsid w:val="00262296"/>
    <w:rsid w:val="002B3537"/>
    <w:rsid w:val="002C4242"/>
    <w:rsid w:val="002C780D"/>
    <w:rsid w:val="002E4B9F"/>
    <w:rsid w:val="00301B50"/>
    <w:rsid w:val="00325F42"/>
    <w:rsid w:val="003364EF"/>
    <w:rsid w:val="00343E1B"/>
    <w:rsid w:val="003658C0"/>
    <w:rsid w:val="00371B7B"/>
    <w:rsid w:val="003A4C1E"/>
    <w:rsid w:val="003C5B2F"/>
    <w:rsid w:val="003D31CB"/>
    <w:rsid w:val="003F2070"/>
    <w:rsid w:val="00411BDD"/>
    <w:rsid w:val="00416A1C"/>
    <w:rsid w:val="004246F4"/>
    <w:rsid w:val="004314F8"/>
    <w:rsid w:val="00442240"/>
    <w:rsid w:val="0044311F"/>
    <w:rsid w:val="00472ACE"/>
    <w:rsid w:val="00491774"/>
    <w:rsid w:val="00492679"/>
    <w:rsid w:val="0049480C"/>
    <w:rsid w:val="00500E6F"/>
    <w:rsid w:val="005170C4"/>
    <w:rsid w:val="00522AA7"/>
    <w:rsid w:val="005269FE"/>
    <w:rsid w:val="005464C8"/>
    <w:rsid w:val="005574F1"/>
    <w:rsid w:val="0057170F"/>
    <w:rsid w:val="00580C1D"/>
    <w:rsid w:val="005A2F3A"/>
    <w:rsid w:val="005B2DD6"/>
    <w:rsid w:val="005D5922"/>
    <w:rsid w:val="005F1D0F"/>
    <w:rsid w:val="005F251E"/>
    <w:rsid w:val="005F469F"/>
    <w:rsid w:val="00606499"/>
    <w:rsid w:val="00627A04"/>
    <w:rsid w:val="00630185"/>
    <w:rsid w:val="006B6510"/>
    <w:rsid w:val="006C102D"/>
    <w:rsid w:val="006C7D4A"/>
    <w:rsid w:val="006E491A"/>
    <w:rsid w:val="00710BF8"/>
    <w:rsid w:val="007209FB"/>
    <w:rsid w:val="007249B5"/>
    <w:rsid w:val="007565F3"/>
    <w:rsid w:val="007C6E9D"/>
    <w:rsid w:val="007E53E9"/>
    <w:rsid w:val="007F78C6"/>
    <w:rsid w:val="00807365"/>
    <w:rsid w:val="00807D94"/>
    <w:rsid w:val="008171F7"/>
    <w:rsid w:val="00823975"/>
    <w:rsid w:val="00860495"/>
    <w:rsid w:val="008A3E1A"/>
    <w:rsid w:val="008E6499"/>
    <w:rsid w:val="008F10E0"/>
    <w:rsid w:val="009073CB"/>
    <w:rsid w:val="009158BD"/>
    <w:rsid w:val="00923A78"/>
    <w:rsid w:val="00926E51"/>
    <w:rsid w:val="00935C2A"/>
    <w:rsid w:val="0094654C"/>
    <w:rsid w:val="009674A3"/>
    <w:rsid w:val="009B3C67"/>
    <w:rsid w:val="009D03E4"/>
    <w:rsid w:val="009D1071"/>
    <w:rsid w:val="009F5651"/>
    <w:rsid w:val="009F5A49"/>
    <w:rsid w:val="00A46EA0"/>
    <w:rsid w:val="00A5369B"/>
    <w:rsid w:val="00A84BE0"/>
    <w:rsid w:val="00A86D86"/>
    <w:rsid w:val="00AB32D9"/>
    <w:rsid w:val="00AC3FDF"/>
    <w:rsid w:val="00B24870"/>
    <w:rsid w:val="00B24E17"/>
    <w:rsid w:val="00B503C8"/>
    <w:rsid w:val="00B714AD"/>
    <w:rsid w:val="00BB7F46"/>
    <w:rsid w:val="00BE739C"/>
    <w:rsid w:val="00BF56C9"/>
    <w:rsid w:val="00C011C9"/>
    <w:rsid w:val="00C05431"/>
    <w:rsid w:val="00C12566"/>
    <w:rsid w:val="00C64869"/>
    <w:rsid w:val="00C75780"/>
    <w:rsid w:val="00C870C4"/>
    <w:rsid w:val="00CA2128"/>
    <w:rsid w:val="00CF05F2"/>
    <w:rsid w:val="00D242C5"/>
    <w:rsid w:val="00D260FA"/>
    <w:rsid w:val="00D30696"/>
    <w:rsid w:val="00D4501A"/>
    <w:rsid w:val="00D47685"/>
    <w:rsid w:val="00D55B10"/>
    <w:rsid w:val="00D600B1"/>
    <w:rsid w:val="00D67C97"/>
    <w:rsid w:val="00D771C3"/>
    <w:rsid w:val="00D829A3"/>
    <w:rsid w:val="00D916D2"/>
    <w:rsid w:val="00DA1FF1"/>
    <w:rsid w:val="00DA4E38"/>
    <w:rsid w:val="00DB34ED"/>
    <w:rsid w:val="00DD1947"/>
    <w:rsid w:val="00DD5906"/>
    <w:rsid w:val="00DF4A84"/>
    <w:rsid w:val="00E26E4F"/>
    <w:rsid w:val="00E3167C"/>
    <w:rsid w:val="00E62578"/>
    <w:rsid w:val="00E811CC"/>
    <w:rsid w:val="00EA1FAB"/>
    <w:rsid w:val="00EB790C"/>
    <w:rsid w:val="00EC7660"/>
    <w:rsid w:val="00ED3E97"/>
    <w:rsid w:val="00F02BFC"/>
    <w:rsid w:val="00F04566"/>
    <w:rsid w:val="00F10B27"/>
    <w:rsid w:val="00F24DFB"/>
    <w:rsid w:val="00F31427"/>
    <w:rsid w:val="00F536F4"/>
    <w:rsid w:val="00F71BAF"/>
    <w:rsid w:val="00F9144D"/>
    <w:rsid w:val="00FA1B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FAB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10B2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9465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4654C"/>
    <w:rPr>
      <w:sz w:val="18"/>
    </w:rPr>
  </w:style>
  <w:style w:type="paragraph" w:styleId="Footer">
    <w:name w:val="footer"/>
    <w:basedOn w:val="Normal"/>
    <w:link w:val="FooterChar"/>
    <w:uiPriority w:val="99"/>
    <w:rsid w:val="0094654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4654C"/>
    <w:rPr>
      <w:sz w:val="18"/>
    </w:rPr>
  </w:style>
  <w:style w:type="character" w:styleId="Strong">
    <w:name w:val="Strong"/>
    <w:basedOn w:val="DefaultParagraphFont"/>
    <w:uiPriority w:val="99"/>
    <w:qFormat/>
    <w:rsid w:val="006C7D4A"/>
    <w:rPr>
      <w:rFonts w:cs="Times New Roman"/>
      <w:b/>
    </w:rPr>
  </w:style>
  <w:style w:type="paragraph" w:styleId="NormalWeb">
    <w:name w:val="Normal (Web)"/>
    <w:basedOn w:val="Normal"/>
    <w:uiPriority w:val="99"/>
    <w:rsid w:val="006C7D4A"/>
    <w:pPr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C7D4A"/>
    <w:rPr>
      <w:kern w:val="0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C7D4A"/>
    <w:rPr>
      <w:sz w:val="18"/>
    </w:rPr>
  </w:style>
  <w:style w:type="character" w:styleId="Hyperlink">
    <w:name w:val="Hyperlink"/>
    <w:basedOn w:val="DefaultParagraphFont"/>
    <w:uiPriority w:val="99"/>
    <w:rsid w:val="00ED3E97"/>
    <w:rPr>
      <w:rFonts w:cs="Times New Roman"/>
      <w:color w:val="0000FF"/>
      <w:u w:val="single"/>
    </w:rPr>
  </w:style>
  <w:style w:type="character" w:customStyle="1" w:styleId="UnresolvedMention">
    <w:name w:val="Unresolved Mention"/>
    <w:uiPriority w:val="99"/>
    <w:semiHidden/>
    <w:rsid w:val="00ED3E97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160</Words>
  <Characters>913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河北省社会保障卡申领登记表 </dc:title>
  <dc:subject/>
  <dc:creator>微软用户</dc:creator>
  <cp:keywords/>
  <dc:description/>
  <cp:lastModifiedBy>asus</cp:lastModifiedBy>
  <cp:revision>2</cp:revision>
  <cp:lastPrinted>2017-11-20T06:21:00Z</cp:lastPrinted>
  <dcterms:created xsi:type="dcterms:W3CDTF">2017-11-20T06:21:00Z</dcterms:created>
  <dcterms:modified xsi:type="dcterms:W3CDTF">2017-11-20T06:21:00Z</dcterms:modified>
</cp:coreProperties>
</file>